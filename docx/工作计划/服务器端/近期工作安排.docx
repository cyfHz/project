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68C1" w:rsidRDefault="00CF1E6B">
      <w:pPr>
        <w:jc w:val="center"/>
        <w:rPr>
          <w:rStyle w:val="2Char"/>
        </w:rPr>
      </w:pPr>
      <w:r>
        <w:rPr>
          <w:rFonts w:ascii="宋体" w:eastAsia="宋体" w:hAnsi="宋体" w:cs="宋体"/>
          <w:sz w:val="30"/>
          <w:szCs w:val="30"/>
        </w:rPr>
        <w:br/>
      </w:r>
      <w:r>
        <w:rPr>
          <w:rStyle w:val="1Char"/>
          <w:rFonts w:hint="eastAsia"/>
        </w:rPr>
        <w:t>近期需要开展准备的几项重要工作</w:t>
      </w:r>
    </w:p>
    <w:p w:rsidR="00E568C1" w:rsidRDefault="00CF1E6B">
      <w:pPr>
        <w:pStyle w:val="2"/>
      </w:pPr>
      <w:r>
        <w:rPr>
          <w:rFonts w:hint="eastAsia"/>
        </w:rPr>
        <w:t>标准地址子系统安排</w:t>
      </w:r>
    </w:p>
    <w:p w:rsidR="00E568C1" w:rsidRDefault="00CF1E6B">
      <w:pPr>
        <w:pStyle w:val="3"/>
      </w:pPr>
      <w:r>
        <w:rPr>
          <w:rFonts w:hint="eastAsia"/>
        </w:rPr>
        <w:t xml:space="preserve"> 1.</w:t>
      </w:r>
      <w:r>
        <w:rPr>
          <w:rFonts w:hint="eastAsia"/>
        </w:rPr>
        <w:t>修改新的</w:t>
      </w:r>
      <w:r>
        <w:rPr>
          <w:rFonts w:hint="eastAsia"/>
        </w:rPr>
        <w:t>BUG</w:t>
      </w:r>
      <w:r>
        <w:rPr>
          <w:rFonts w:hint="eastAsia"/>
        </w:rPr>
        <w:t>。</w:t>
      </w:r>
      <w:r w:rsidR="00F35B2C">
        <w:rPr>
          <w:rFonts w:hint="eastAsia"/>
        </w:rPr>
        <w:t>----------04.18 - 04.20</w:t>
      </w:r>
    </w:p>
    <w:p w:rsidR="00E568C1" w:rsidRDefault="00CF1E6B">
      <w:pPr>
        <w:pStyle w:val="3"/>
      </w:pPr>
      <w:r>
        <w:rPr>
          <w:rFonts w:hint="eastAsia"/>
        </w:rPr>
        <w:t xml:space="preserve"> 2.</w:t>
      </w:r>
      <w:r>
        <w:rPr>
          <w:rFonts w:hint="eastAsia"/>
        </w:rPr>
        <w:t>完善新的功能（采集房间的批量添加等）。</w:t>
      </w:r>
      <w:r w:rsidR="00F35B2C">
        <w:rPr>
          <w:rFonts w:hint="eastAsia"/>
        </w:rPr>
        <w:t>----04.18 - 04.25</w:t>
      </w:r>
    </w:p>
    <w:p w:rsidR="00E568C1" w:rsidRDefault="00CF1E6B">
      <w:pPr>
        <w:pStyle w:val="3"/>
      </w:pPr>
      <w:r>
        <w:rPr>
          <w:rFonts w:hint="eastAsia"/>
        </w:rPr>
        <w:t xml:space="preserve"> 3.</w:t>
      </w:r>
      <w:r>
        <w:rPr>
          <w:rFonts w:hint="eastAsia"/>
        </w:rPr>
        <w:t>完善使用说明书。</w:t>
      </w:r>
      <w:r w:rsidR="00366196">
        <w:rPr>
          <w:rFonts w:hint="eastAsia"/>
        </w:rPr>
        <w:t>----------04.18 - 04.</w:t>
      </w:r>
      <w:r w:rsidR="00284749">
        <w:rPr>
          <w:rFonts w:hint="eastAsia"/>
        </w:rPr>
        <w:t>25</w:t>
      </w:r>
    </w:p>
    <w:p w:rsidR="00E568C1" w:rsidRDefault="00CF1E6B">
      <w:pPr>
        <w:pStyle w:val="3"/>
      </w:pPr>
      <w:r>
        <w:rPr>
          <w:rFonts w:hint="eastAsia"/>
        </w:rPr>
        <w:t xml:space="preserve"> 4.</w:t>
      </w:r>
      <w:r>
        <w:rPr>
          <w:rFonts w:hint="eastAsia"/>
        </w:rPr>
        <w:t>标准规范文档整理</w:t>
      </w:r>
      <w:r w:rsidR="00366196">
        <w:rPr>
          <w:rFonts w:hint="eastAsia"/>
        </w:rPr>
        <w:t>----------04.18 - 04.19</w:t>
      </w:r>
    </w:p>
    <w:p w:rsidR="00E568C1" w:rsidRDefault="00E568C1"/>
    <w:p w:rsidR="00E568C1" w:rsidRDefault="00CF1E6B">
      <w:pPr>
        <w:pStyle w:val="2"/>
      </w:pPr>
      <w:r>
        <w:rPr>
          <w:rFonts w:hint="eastAsia"/>
        </w:rPr>
        <w:t>警务云系统安排</w:t>
      </w:r>
    </w:p>
    <w:p w:rsidR="00E568C1" w:rsidRDefault="00CF1E6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熟悉业务流程</w:t>
      </w:r>
      <w:r w:rsidR="00123B85">
        <w:rPr>
          <w:rFonts w:hint="eastAsia"/>
        </w:rPr>
        <w:t>--------</w:t>
      </w:r>
      <w:r w:rsidR="001A704F">
        <w:rPr>
          <w:rFonts w:hint="eastAsia"/>
        </w:rPr>
        <w:t>04.25 - 04.29</w:t>
      </w:r>
    </w:p>
    <w:p w:rsidR="00E568C1" w:rsidRDefault="00CF1E6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创建搜索引擎</w:t>
      </w:r>
      <w:r>
        <w:rPr>
          <w:rFonts w:hint="eastAsia"/>
        </w:rPr>
        <w:t>ES</w:t>
      </w:r>
      <w:r>
        <w:rPr>
          <w:rFonts w:hint="eastAsia"/>
        </w:rPr>
        <w:t>结构</w:t>
      </w:r>
      <w:r w:rsidR="00361926">
        <w:rPr>
          <w:rFonts w:hint="eastAsia"/>
        </w:rPr>
        <w:t>----------04.</w:t>
      </w:r>
      <w:r w:rsidR="00363E9B">
        <w:rPr>
          <w:rFonts w:hint="eastAsia"/>
        </w:rPr>
        <w:t>25</w:t>
      </w:r>
      <w:r w:rsidR="00361926">
        <w:rPr>
          <w:rFonts w:hint="eastAsia"/>
        </w:rPr>
        <w:t xml:space="preserve"> - 04.29</w:t>
      </w:r>
    </w:p>
    <w:p w:rsidR="00E568C1" w:rsidRDefault="00CF1E6B">
      <w:pPr>
        <w:pStyle w:val="3"/>
      </w:pPr>
      <w:r>
        <w:rPr>
          <w:rFonts w:hint="eastAsia"/>
        </w:rPr>
        <w:t>3.</w:t>
      </w:r>
      <w:bookmarkStart w:id="0" w:name="_GoBack"/>
      <w:bookmarkEnd w:id="0"/>
      <w:r>
        <w:rPr>
          <w:rFonts w:hint="eastAsia"/>
        </w:rPr>
        <w:t>九支队的详情搜索页和地图页面</w:t>
      </w:r>
      <w:r w:rsidR="00C77FFE">
        <w:rPr>
          <w:rFonts w:hint="eastAsia"/>
        </w:rPr>
        <w:t>----------04.18 - 04.25</w:t>
      </w:r>
    </w:p>
    <w:p w:rsidR="00E568C1" w:rsidRDefault="00E568C1"/>
    <w:p w:rsidR="00E568C1" w:rsidRDefault="00E568C1"/>
    <w:p w:rsidR="00E568C1" w:rsidRDefault="00E568C1"/>
    <w:sectPr w:rsidR="00E568C1" w:rsidSect="00E5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23B85"/>
    <w:rsid w:val="00172A27"/>
    <w:rsid w:val="001A704F"/>
    <w:rsid w:val="00223AF7"/>
    <w:rsid w:val="00235274"/>
    <w:rsid w:val="00284749"/>
    <w:rsid w:val="002A4E4B"/>
    <w:rsid w:val="00361926"/>
    <w:rsid w:val="00363E9B"/>
    <w:rsid w:val="00366196"/>
    <w:rsid w:val="00C77FFE"/>
    <w:rsid w:val="00CE6CAC"/>
    <w:rsid w:val="00CF1E6B"/>
    <w:rsid w:val="00E568C1"/>
    <w:rsid w:val="00EC05B3"/>
    <w:rsid w:val="00F35B2C"/>
    <w:rsid w:val="00FA43E1"/>
    <w:rsid w:val="023C53B5"/>
    <w:rsid w:val="0CC10353"/>
    <w:rsid w:val="155E22FE"/>
    <w:rsid w:val="193F5826"/>
    <w:rsid w:val="3464764A"/>
    <w:rsid w:val="39454A71"/>
    <w:rsid w:val="42E53D38"/>
    <w:rsid w:val="47C64814"/>
    <w:rsid w:val="4E8E7065"/>
    <w:rsid w:val="50C703EE"/>
    <w:rsid w:val="50FD0919"/>
    <w:rsid w:val="537D53C4"/>
    <w:rsid w:val="5F10764A"/>
    <w:rsid w:val="5F77165D"/>
    <w:rsid w:val="639C28F2"/>
    <w:rsid w:val="6946115A"/>
    <w:rsid w:val="6D937F11"/>
    <w:rsid w:val="722B0C3D"/>
    <w:rsid w:val="738973D4"/>
    <w:rsid w:val="768611B5"/>
    <w:rsid w:val="779948EF"/>
    <w:rsid w:val="7FAC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68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56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568C1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E568C1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E568C1"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rsid w:val="00E568C1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E568C1"/>
    <w:rPr>
      <w:b/>
      <w:sz w:val="32"/>
    </w:rPr>
  </w:style>
  <w:style w:type="paragraph" w:styleId="a3">
    <w:name w:val="Document Map"/>
    <w:basedOn w:val="a"/>
    <w:link w:val="Char"/>
    <w:rsid w:val="00F35B2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F35B2C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1</Pages>
  <Words>136</Words>
  <Characters>154</Characters>
  <Application>Microsoft Office Word</Application>
  <DocSecurity>0</DocSecurity>
  <Lines>1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2014-10-29T12:08:00Z</dcterms:created>
  <dcterms:modified xsi:type="dcterms:W3CDTF">2016-04-19T09:42:00Z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2052-10.1.0.5598</vt:lpwstr>
  </property>
</Properties>
</file>